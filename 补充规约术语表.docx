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课程管理系统补充规约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目标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本文档的目的是定义课程管理系统的需求。本补充规约列出了不便于在用例模型的用例中获取的系统需求。补充规约和用例模型一起记录关于系统的一整套需求。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范围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1）本补充规约适用于课程管理系统，将要由学习面向对象软件分析与设计的同学开发。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2）本规约除定义了在许多用例中所共有的功能性需求以外，还定义了系统的非功能性需求，例如：可靠性、可用性、性能和可支持性等。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3、参考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无。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4、功能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1）同一次作业同一学生提交多次系统只保留最新一次提交的作业。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2）老师或TA未登记成绩时学生进行查询应通知学生。</w:t>
      </w:r>
    </w:p>
    <w:p>
      <w:pPr>
        <w:numPr>
          <w:ilvl w:val="0"/>
          <w:numId w:val="2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可行性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本系统为网页版应用，支持主流浏览器。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可靠性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本系统在每周七天，每天二十四小时内都可以使用，宕机的时间应少于 10%，一周维护时间不超过2小时。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1）在任意既定时刻，系统最多可支持 2000 名用户同时使用中央数据库，并在任意时刻最多可支持 500 名用户同时使用本地服务器。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2）系统必须能够在 2 分钟内完成所有事务的 80%。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8、可支持性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无。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9、安全性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1）只有老师能输入和修改当前学期学生的最终成绩。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2）学生查询成绩时只能查到本人的成绩。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3）只有管理员有权对账号进行管理。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4）只有老师和TA有下载作业的权限。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10、涉及约束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无。</w:t>
      </w:r>
    </w:p>
    <w:p>
      <w:pPr>
        <w:numPr>
          <w:ilvl w:val="0"/>
          <w:numId w:val="3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可扩展性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本系统接受对现有功能进行合理改进，增加新内容。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术语表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6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课程管理系统术语表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术语</w:t>
            </w:r>
          </w:p>
        </w:tc>
        <w:tc>
          <w:tcPr>
            <w:tcW w:w="6466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含义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管理账户</w:t>
            </w:r>
          </w:p>
        </w:tc>
        <w:tc>
          <w:tcPr>
            <w:tcW w:w="646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管理员对账户进行增删改查等操作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管理课程</w:t>
            </w:r>
          </w:p>
        </w:tc>
        <w:tc>
          <w:tcPr>
            <w:tcW w:w="646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审核用户创建的课程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创建课程班级</w:t>
            </w:r>
          </w:p>
        </w:tc>
        <w:tc>
          <w:tcPr>
            <w:tcW w:w="646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用户提交课程信息并申请创建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发布公告</w:t>
            </w:r>
          </w:p>
        </w:tc>
        <w:tc>
          <w:tcPr>
            <w:tcW w:w="646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通知教学过程必要信息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上传资料</w:t>
            </w:r>
          </w:p>
        </w:tc>
        <w:tc>
          <w:tcPr>
            <w:tcW w:w="646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老师或TA上传课程需要的资料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下载作业</w:t>
            </w:r>
          </w:p>
        </w:tc>
        <w:tc>
          <w:tcPr>
            <w:tcW w:w="646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对学生提交的作业下载进行批改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登记成绩</w:t>
            </w:r>
          </w:p>
        </w:tc>
        <w:tc>
          <w:tcPr>
            <w:tcW w:w="646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对学生的平时成绩最终成绩进行登记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登录</w:t>
            </w:r>
          </w:p>
        </w:tc>
        <w:tc>
          <w:tcPr>
            <w:tcW w:w="646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用户登录课程管理系统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提交作业</w:t>
            </w:r>
          </w:p>
        </w:tc>
        <w:tc>
          <w:tcPr>
            <w:tcW w:w="646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学生通过上传到课程管理系统提交作业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下载资料</w:t>
            </w:r>
          </w:p>
        </w:tc>
        <w:tc>
          <w:tcPr>
            <w:tcW w:w="646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用户下载系统中自己需要的资料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查看成绩</w:t>
            </w:r>
          </w:p>
        </w:tc>
        <w:tc>
          <w:tcPr>
            <w:tcW w:w="646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学生查询平时作业分数和最终成绩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修改班级</w:t>
            </w:r>
          </w:p>
        </w:tc>
        <w:tc>
          <w:tcPr>
            <w:tcW w:w="646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老师对课程信息进行修改，如任命TA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F0BC57"/>
    <w:multiLevelType w:val="singleLevel"/>
    <w:tmpl w:val="CBF0BC5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7B9651B"/>
    <w:multiLevelType w:val="singleLevel"/>
    <w:tmpl w:val="37B9651B"/>
    <w:lvl w:ilvl="0" w:tentative="0">
      <w:start w:val="11"/>
      <w:numFmt w:val="decimal"/>
      <w:suff w:val="nothing"/>
      <w:lvlText w:val="%1、"/>
      <w:lvlJc w:val="left"/>
    </w:lvl>
  </w:abstractNum>
  <w:abstractNum w:abstractNumId="2">
    <w:nsid w:val="7F2E74C9"/>
    <w:multiLevelType w:val="singleLevel"/>
    <w:tmpl w:val="7F2E74C9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C39C2"/>
    <w:rsid w:val="062173CB"/>
    <w:rsid w:val="0CBE786C"/>
    <w:rsid w:val="153843A6"/>
    <w:rsid w:val="17F576E7"/>
    <w:rsid w:val="1CA47AE0"/>
    <w:rsid w:val="1D476791"/>
    <w:rsid w:val="25C1662A"/>
    <w:rsid w:val="2CBB3709"/>
    <w:rsid w:val="2E575F47"/>
    <w:rsid w:val="2F612E33"/>
    <w:rsid w:val="338A0EB2"/>
    <w:rsid w:val="3A164F0D"/>
    <w:rsid w:val="3F7D6BB4"/>
    <w:rsid w:val="489C39C2"/>
    <w:rsid w:val="48CC1C7E"/>
    <w:rsid w:val="49215BB8"/>
    <w:rsid w:val="543662FC"/>
    <w:rsid w:val="5AA02861"/>
    <w:rsid w:val="618F4197"/>
    <w:rsid w:val="68C406CE"/>
    <w:rsid w:val="6BE141B8"/>
    <w:rsid w:val="6BFF6D77"/>
    <w:rsid w:val="6D535020"/>
    <w:rsid w:val="724430DD"/>
    <w:rsid w:val="73D7302C"/>
    <w:rsid w:val="79333408"/>
    <w:rsid w:val="7B6731A2"/>
    <w:rsid w:val="7E1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2018-03-26T11:33:00Z</dcterms:created>
  <dc:creator>涂志强</dc:creator>
  <cp:lastModifiedBy>涂志强</cp:lastModifiedBy>
  <dcterms:modified xsi:type="dcterms:W3CDTF">2018-03-27T08:28:01Z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